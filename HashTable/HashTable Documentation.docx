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713" w:rsidRDefault="00E71713" w:rsidP="00E71713">
      <w:pPr>
        <w:pStyle w:val="Title"/>
      </w:pPr>
      <w:sdt>
        <w:sdtPr>
          <w:alias w:val="Title:"/>
          <w:tag w:val="Title:"/>
          <w:id w:val="726351117"/>
          <w:placeholder>
            <w:docPart w:val="17B167D4A70F43E88B279F8CFECD65C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B67F21">
            <w:t>Hash Table Documentation</w:t>
          </w:r>
        </w:sdtContent>
      </w:sdt>
    </w:p>
    <w:p w:rsidR="00E71713" w:rsidRDefault="00E71713" w:rsidP="00E71713">
      <w:pPr>
        <w:pStyle w:val="Title2"/>
      </w:pPr>
      <w:r>
        <w:t>Samael Newgate</w:t>
      </w:r>
    </w:p>
    <w:p w:rsidR="00E71713" w:rsidRDefault="00E71713" w:rsidP="00E71713">
      <w:pPr>
        <w:pStyle w:val="Title2"/>
      </w:pPr>
      <w:r>
        <w:t>University of Advancing Technology</w:t>
      </w:r>
    </w:p>
    <w:p w:rsidR="00E81978" w:rsidRDefault="00E81978">
      <w:pPr>
        <w:pStyle w:val="Title"/>
      </w:pPr>
    </w:p>
    <w:p w:rsidR="00E81978" w:rsidRDefault="00E71713">
      <w:pPr>
        <w:pStyle w:val="SectionTitle"/>
      </w:pPr>
      <w:r>
        <w:lastRenderedPageBreak/>
        <w:t>Documentation</w:t>
      </w:r>
    </w:p>
    <w:p w:rsidR="00E81978" w:rsidRDefault="00E81978"/>
    <w:p w:rsidR="00E71713" w:rsidRDefault="00E71713">
      <w:pPr>
        <w:rPr>
          <w:b/>
        </w:rPr>
      </w:pPr>
    </w:p>
    <w:p w:rsidR="00E71713" w:rsidRDefault="00E71713" w:rsidP="005C177B">
      <w:pPr>
        <w:ind w:firstLine="0"/>
        <w:rPr>
          <w:b/>
        </w:rPr>
      </w:pPr>
      <w:r>
        <w:rPr>
          <w:b/>
        </w:rPr>
        <w:t xml:space="preserve">Hash Table: </w:t>
      </w:r>
      <w:r w:rsidR="000422E3">
        <w:rPr>
          <w:b/>
        </w:rPr>
        <w:t xml:space="preserve"> </w:t>
      </w:r>
    </w:p>
    <w:p w:rsidR="000422E3" w:rsidRPr="001639C3" w:rsidRDefault="001639C3">
      <w:r>
        <w:t xml:space="preserve">Hash table also known as hash map is a data structure that uses a function called hashing. This hashing function will map any given value with a key </w:t>
      </w:r>
      <w:proofErr w:type="gramStart"/>
      <w:r>
        <w:t>in order to</w:t>
      </w:r>
      <w:proofErr w:type="gramEnd"/>
      <w:r>
        <w:t xml:space="preserve"> have faster accessing of the element. The hash table will use the hashing function to create an index into an array of slots. The goal is for the hashing function to assign each key a unique slot. But because of the hash table structure, sometimes this slot will have multiple keys within it, this is called collision. There are multiple ways to bypass collisions, they are separate chaining and open addressing. In separate chaining you use linked lists inside the slots. This will make the table size issue nonexistent but will defeat the main purpose of the hash table, which is fast accessing. Open addressing is what I went for in my code. </w:t>
      </w:r>
      <w:r w:rsidR="005C177B">
        <w:t>To simplify t</w:t>
      </w:r>
      <w:r>
        <w:t>his method</w:t>
      </w:r>
      <w:r w:rsidR="005C177B">
        <w:t xml:space="preserve">, all it does is </w:t>
      </w:r>
      <w:r>
        <w:t>find a</w:t>
      </w:r>
      <w:r w:rsidR="005C177B">
        <w:t>n</w:t>
      </w:r>
      <w:r>
        <w:t xml:space="preserve"> empty slot within the table</w:t>
      </w:r>
      <w:r w:rsidR="005C177B">
        <w:t>.</w:t>
      </w:r>
    </w:p>
    <w:p w:rsidR="00E71713" w:rsidRDefault="00E71713">
      <w:pPr>
        <w:rPr>
          <w:b/>
        </w:rPr>
      </w:pPr>
    </w:p>
    <w:p w:rsidR="00E71713" w:rsidRDefault="005C177B">
      <w:pPr>
        <w:rPr>
          <w:b/>
        </w:rPr>
      </w:pPr>
      <w:r>
        <w:rPr>
          <w:noProof/>
        </w:rPr>
        <w:drawing>
          <wp:inline distT="0" distB="0" distL="0" distR="0" wp14:anchorId="2221A74E" wp14:editId="001C1A21">
            <wp:extent cx="5943600" cy="2971800"/>
            <wp:effectExtent l="0" t="0" r="0" b="0"/>
            <wp:docPr id="1" name="Picture 1" descr="https://media.geeksforgeeks.org/wp-content/cdn-uploads/HashingDataStructur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HashingDataStructure-min-1024x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71713" w:rsidRDefault="00E71713" w:rsidP="00E71713">
      <w:pPr>
        <w:ind w:firstLine="0"/>
        <w:rPr>
          <w:b/>
        </w:rPr>
      </w:pPr>
      <w:r>
        <w:rPr>
          <w:b/>
        </w:rPr>
        <w:lastRenderedPageBreak/>
        <w:t>Hash Table Class Structure: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template</w:t>
      </w:r>
      <w:r>
        <w:rPr>
          <w:rFonts w:ascii="Consolas" w:hAnsi="Consolas" w:cs="Consolas"/>
          <w:color w:val="000000"/>
          <w:kern w:val="0"/>
          <w:sz w:val="19"/>
          <w:szCs w:val="19"/>
        </w:rPr>
        <w:t>&lt;</w:t>
      </w:r>
      <w:proofErr w:type="spellStart"/>
      <w:r>
        <w:rPr>
          <w:rFonts w:ascii="Consolas" w:hAnsi="Consolas" w:cs="Consolas"/>
          <w:color w:val="0000FF"/>
          <w:kern w:val="0"/>
          <w:sz w:val="19"/>
          <w:szCs w:val="19"/>
        </w:rPr>
        <w:t>typename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K</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typename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&gt;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HashTable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private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element</w:t>
      </w:r>
      <w:r>
        <w:rPr>
          <w:rFonts w:ascii="Consolas" w:hAnsi="Consolas" w:cs="Consolas"/>
          <w:color w:val="000000"/>
          <w:kern w:val="0"/>
          <w:sz w:val="19"/>
          <w:szCs w:val="19"/>
        </w:rPr>
        <w:t xml:space="preserve"> </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K</w:t>
      </w:r>
      <w:r>
        <w:rPr>
          <w:rFonts w:ascii="Consolas" w:hAnsi="Consolas" w:cs="Consolas"/>
          <w:color w:val="000000"/>
          <w:kern w:val="0"/>
          <w:sz w:val="19"/>
          <w:szCs w:val="19"/>
        </w:rPr>
        <w:t xml:space="preserve"> key;</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V</w:t>
      </w:r>
      <w:r>
        <w:rPr>
          <w:rFonts w:ascii="Consolas" w:hAnsi="Consolas" w:cs="Consolas"/>
          <w:color w:val="000000"/>
          <w:kern w:val="0"/>
          <w:sz w:val="19"/>
          <w:szCs w:val="19"/>
        </w:rPr>
        <w:t xml:space="preserve"> value;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element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resize(</w:t>
      </w:r>
      <w:r>
        <w:rPr>
          <w:rFonts w:ascii="Consolas" w:hAnsi="Consolas" w:cs="Consolas"/>
          <w:color w:val="2B91AF"/>
          <w:kern w:val="0"/>
          <w:sz w:val="19"/>
          <w:szCs w:val="19"/>
        </w:rPr>
        <w:t>K</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 xml:space="preserve"> </w:t>
      </w:r>
      <w:r>
        <w:rPr>
          <w:rFonts w:ascii="Consolas" w:hAnsi="Consolas" w:cs="Consolas"/>
          <w:color w:val="808080"/>
          <w:kern w:val="0"/>
          <w:sz w:val="19"/>
          <w:szCs w:val="19"/>
        </w:rPr>
        <w:t>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old_size</w:t>
      </w:r>
      <w:proofErr w:type="spellEnd"/>
      <w:r>
        <w:rPr>
          <w:rFonts w:ascii="Consolas" w:hAnsi="Consolas" w:cs="Consolas"/>
          <w:color w:val="000000"/>
          <w:kern w:val="0"/>
          <w:sz w:val="19"/>
          <w:szCs w:val="19"/>
        </w:rPr>
        <w:t xml:space="preserve">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size += 5;</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 xml:space="preserve"> = 0;</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element</w:t>
      </w:r>
      <w:r>
        <w:rPr>
          <w:rFonts w:ascii="Consolas" w:hAnsi="Consolas" w:cs="Consolas"/>
          <w:color w:val="000000"/>
          <w:kern w:val="0"/>
          <w:sz w:val="19"/>
          <w:szCs w:val="19"/>
        </w:rPr>
        <w:t xml:space="preserve">** new_table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element</w:t>
      </w:r>
      <w:r>
        <w:rPr>
          <w:rFonts w:ascii="Consolas" w:hAnsi="Consolas" w:cs="Consolas"/>
          <w:color w:val="000000"/>
          <w:kern w:val="0"/>
          <w:sz w:val="19"/>
          <w:szCs w:val="19"/>
        </w:rPr>
        <w:t>*[size];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2B91AF"/>
          <w:kern w:val="0"/>
          <w:sz w:val="19"/>
          <w:szCs w:val="19"/>
        </w:rPr>
        <w:t>element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old_array</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size;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new_table[</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&lt;</w:t>
      </w:r>
      <w:proofErr w:type="spellStart"/>
      <w:r>
        <w:rPr>
          <w:rFonts w:ascii="Consolas" w:hAnsi="Consolas" w:cs="Consolas"/>
          <w:color w:val="000000"/>
          <w:kern w:val="0"/>
          <w:sz w:val="19"/>
          <w:szCs w:val="19"/>
        </w:rPr>
        <w:t>old_size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insert_private(new_table,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]-&gt;key,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]-&gt;value);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insert_private(new_table, </w:t>
      </w:r>
      <w:r>
        <w:rPr>
          <w:rFonts w:ascii="Consolas" w:hAnsi="Consolas" w:cs="Consolas"/>
          <w:color w:val="808080"/>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 = new_table;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delete[]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old_array</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insert_private(</w:t>
      </w:r>
      <w:r>
        <w:rPr>
          <w:rFonts w:ascii="Consolas" w:hAnsi="Consolas" w:cs="Consolas"/>
          <w:color w:val="2B91AF"/>
          <w:kern w:val="0"/>
          <w:sz w:val="19"/>
          <w:szCs w:val="19"/>
        </w:rPr>
        <w:t>element</w:t>
      </w:r>
      <w:r>
        <w:rPr>
          <w:rFonts w:ascii="Consolas" w:hAnsi="Consolas" w:cs="Consolas"/>
          <w:color w:val="000000"/>
          <w:kern w:val="0"/>
          <w:sz w:val="19"/>
          <w:szCs w:val="19"/>
        </w:rPr>
        <w:t xml:space="preserve">** </w:t>
      </w:r>
      <w:r>
        <w:rPr>
          <w:rFonts w:ascii="Consolas" w:hAnsi="Consolas" w:cs="Consolas"/>
          <w:color w:val="808080"/>
          <w:kern w:val="0"/>
          <w:sz w:val="19"/>
          <w:szCs w:val="19"/>
        </w:rPr>
        <w:t>new_table</w:t>
      </w:r>
      <w:r>
        <w:rPr>
          <w:rFonts w:ascii="Consolas" w:hAnsi="Consolas" w:cs="Consolas"/>
          <w:color w:val="000000"/>
          <w:kern w:val="0"/>
          <w:sz w:val="19"/>
          <w:szCs w:val="19"/>
        </w:rPr>
        <w:t xml:space="preserve">, </w:t>
      </w:r>
      <w:r>
        <w:rPr>
          <w:rFonts w:ascii="Consolas" w:hAnsi="Consolas" w:cs="Consolas"/>
          <w:color w:val="2B91AF"/>
          <w:kern w:val="0"/>
          <w:sz w:val="19"/>
          <w:szCs w:val="19"/>
        </w:rPr>
        <w:t>K</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 xml:space="preserve">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index = hash(</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(index !=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&amp;&amp; </w:t>
      </w:r>
      <w:r>
        <w:rPr>
          <w:rFonts w:ascii="Consolas" w:hAnsi="Consolas" w:cs="Consolas"/>
          <w:color w:val="808080"/>
          <w:kern w:val="0"/>
          <w:sz w:val="19"/>
          <w:szCs w:val="19"/>
        </w:rPr>
        <w:t>new_table</w:t>
      </w:r>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xml:space="preserve"> &amp;&amp; </w:t>
      </w:r>
      <w:r>
        <w:rPr>
          <w:rFonts w:ascii="Consolas" w:hAnsi="Consolas" w:cs="Consolas"/>
          <w:color w:val="808080"/>
          <w:kern w:val="0"/>
          <w:sz w:val="19"/>
          <w:szCs w:val="19"/>
        </w:rPr>
        <w:t>new_table</w:t>
      </w:r>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index;</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index = (index + 1)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new_table</w:t>
      </w:r>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new_table</w:t>
      </w:r>
      <w:r>
        <w:rPr>
          <w:rFonts w:ascii="Consolas" w:hAnsi="Consolas" w:cs="Consolas"/>
          <w:color w:val="000000"/>
          <w:kern w:val="0"/>
          <w:sz w:val="19"/>
          <w:szCs w:val="19"/>
        </w:rPr>
        <w:t xml:space="preserve">[index]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element</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new_table</w:t>
      </w:r>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new_table</w:t>
      </w:r>
      <w:r>
        <w:rPr>
          <w:rFonts w:ascii="Consolas" w:hAnsi="Consolas" w:cs="Consolas"/>
          <w:color w:val="000000"/>
          <w:kern w:val="0"/>
          <w:sz w:val="19"/>
          <w:szCs w:val="19"/>
        </w:rPr>
        <w:t xml:space="preserve">[index]-&gt;value =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r>
        <w:rPr>
          <w:rFonts w:ascii="Consolas" w:hAnsi="Consolas" w:cs="Consolas"/>
          <w:color w:val="808080"/>
          <w:kern w:val="0"/>
          <w:sz w:val="19"/>
          <w:szCs w:val="19"/>
        </w:rPr>
        <w:t>new_table</w:t>
      </w:r>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new_table</w:t>
      </w:r>
      <w:r>
        <w:rPr>
          <w:rFonts w:ascii="Consolas" w:hAnsi="Consolas" w:cs="Consolas"/>
          <w:color w:val="000000"/>
          <w:kern w:val="0"/>
          <w:sz w:val="19"/>
          <w:szCs w:val="19"/>
        </w:rPr>
        <w:t xml:space="preserve">[index]-&gt;value =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 xml:space="preserve">HashTable() </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size = 10;</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 xml:space="preserve"> = 0;</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element</w:t>
      </w:r>
      <w:r>
        <w:rPr>
          <w:rFonts w:ascii="Consolas" w:hAnsi="Consolas" w:cs="Consolas"/>
          <w:color w:val="000000"/>
          <w:kern w:val="0"/>
          <w:sz w:val="19"/>
          <w:szCs w:val="19"/>
        </w:rPr>
        <w:t>*[size];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10;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~HashTable() {}</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hash(</w:t>
      </w:r>
      <w:r>
        <w:rPr>
          <w:rFonts w:ascii="Consolas" w:hAnsi="Consolas" w:cs="Consolas"/>
          <w:color w:val="2B91AF"/>
          <w:kern w:val="0"/>
          <w:sz w:val="19"/>
          <w:szCs w:val="19"/>
        </w:rPr>
        <w:t>K</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hash_value</w:t>
      </w:r>
      <w:proofErr w:type="spellEnd"/>
      <w:r>
        <w:rPr>
          <w:rFonts w:ascii="Consolas" w:hAnsi="Consolas" w:cs="Consolas"/>
          <w:color w:val="000000"/>
          <w:kern w:val="0"/>
          <w:sz w:val="19"/>
          <w:szCs w:val="19"/>
        </w:rPr>
        <w:t xml:space="preserve"> = std::</w:t>
      </w:r>
      <w:r>
        <w:rPr>
          <w:rFonts w:ascii="Consolas" w:hAnsi="Consolas" w:cs="Consolas"/>
          <w:color w:val="2B91AF"/>
          <w:kern w:val="0"/>
          <w:sz w:val="19"/>
          <w:szCs w:val="19"/>
        </w:rPr>
        <w:t>hash</w:t>
      </w:r>
      <w:r>
        <w:rPr>
          <w:rFonts w:ascii="Consolas" w:hAnsi="Consolas" w:cs="Consolas"/>
          <w:color w:val="000000"/>
          <w:kern w:val="0"/>
          <w:sz w:val="19"/>
          <w:szCs w:val="19"/>
        </w:rPr>
        <w:t>&lt;</w:t>
      </w:r>
      <w:r>
        <w:rPr>
          <w:rFonts w:ascii="Consolas" w:hAnsi="Consolas" w:cs="Consolas"/>
          <w:color w:val="2B91AF"/>
          <w:kern w:val="0"/>
          <w:sz w:val="19"/>
          <w:szCs w:val="19"/>
        </w:rPr>
        <w:t>K</w:t>
      </w:r>
      <w:r>
        <w:rPr>
          <w:rFonts w:ascii="Consolas" w:hAnsi="Consolas" w:cs="Consolas"/>
          <w:color w:val="000000"/>
          <w:kern w:val="0"/>
          <w:sz w:val="19"/>
          <w:szCs w:val="19"/>
        </w:rPr>
        <w:t>&gt;()(</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hash_value</w:t>
      </w:r>
      <w:proofErr w:type="spellEnd"/>
      <w:r>
        <w:rPr>
          <w:rFonts w:ascii="Consolas" w:hAnsi="Consolas" w:cs="Consolas"/>
          <w:color w:val="000000"/>
          <w:kern w:val="0"/>
          <w:sz w:val="19"/>
          <w:szCs w:val="19"/>
        </w:rPr>
        <w:t xml:space="preserve"> &lt; 0)</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hash_value</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hash_value</w:t>
      </w:r>
      <w:proofErr w:type="spellEnd"/>
      <w:r>
        <w:rPr>
          <w:rFonts w:ascii="Consolas" w:hAnsi="Consolas" w:cs="Consolas"/>
          <w:color w:val="000000"/>
          <w:kern w:val="0"/>
          <w:sz w:val="19"/>
          <w:szCs w:val="19"/>
        </w:rPr>
        <w:t xml:space="preserve">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void</w:t>
      </w:r>
      <w:r>
        <w:rPr>
          <w:rFonts w:ascii="Consolas" w:hAnsi="Consolas" w:cs="Consolas"/>
          <w:color w:val="000000"/>
          <w:kern w:val="0"/>
          <w:sz w:val="19"/>
          <w:szCs w:val="19"/>
        </w:rPr>
        <w:t xml:space="preserve"> insert(</w:t>
      </w:r>
      <w:r>
        <w:rPr>
          <w:rFonts w:ascii="Consolas" w:hAnsi="Consolas" w:cs="Consolas"/>
          <w:color w:val="2B91AF"/>
          <w:kern w:val="0"/>
          <w:sz w:val="19"/>
          <w:szCs w:val="19"/>
        </w:rPr>
        <w:t>K</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 xml:space="preserve">, </w:t>
      </w:r>
      <w:r>
        <w:rPr>
          <w:rFonts w:ascii="Consolas" w:hAnsi="Consolas" w:cs="Consolas"/>
          <w:color w:val="2B91AF"/>
          <w:kern w:val="0"/>
          <w:sz w:val="19"/>
          <w:szCs w:val="19"/>
        </w:rPr>
        <w:t>V</w:t>
      </w:r>
      <w:r>
        <w:rPr>
          <w:rFonts w:ascii="Consolas" w:hAnsi="Consolas" w:cs="Consolas"/>
          <w:color w:val="000000"/>
          <w:kern w:val="0"/>
          <w:sz w:val="19"/>
          <w:szCs w:val="19"/>
        </w:rPr>
        <w:t xml:space="preserve">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index = hash(</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(index !=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&amp;&amp;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xml:space="preserve"> &amp;&amp;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index;</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index = (index + 1)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(index ==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&amp;&amp; </w:t>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 xml:space="preserve">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resize(</w:t>
      </w:r>
      <w:r>
        <w:rPr>
          <w:rFonts w:ascii="Consolas" w:hAnsi="Consolas" w:cs="Consolas"/>
          <w:color w:val="808080"/>
          <w:kern w:val="0"/>
          <w:sz w:val="19"/>
          <w:szCs w:val="19"/>
        </w:rPr>
        <w:t>key</w:t>
      </w:r>
      <w:r>
        <w:rPr>
          <w:rFonts w:ascii="Consolas" w:hAnsi="Consolas" w:cs="Consolas"/>
          <w:color w:val="000000"/>
          <w:kern w:val="0"/>
          <w:sz w:val="19"/>
          <w:szCs w:val="19"/>
        </w:rPr>
        <w:t xml:space="preserve">,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element</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[index]-&gt;value =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[index]-&gt;value = </w:t>
      </w:r>
      <w:r>
        <w:rPr>
          <w:rFonts w:ascii="Consolas" w:hAnsi="Consolas" w:cs="Consolas"/>
          <w:color w:val="808080"/>
          <w:kern w:val="0"/>
          <w:sz w:val="19"/>
          <w:szCs w:val="19"/>
        </w:rPr>
        <w:t>new_value</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V</w:t>
      </w:r>
      <w:r>
        <w:rPr>
          <w:rFonts w:ascii="Consolas" w:hAnsi="Consolas" w:cs="Consolas"/>
          <w:color w:val="000000"/>
          <w:kern w:val="0"/>
          <w:sz w:val="19"/>
          <w:szCs w:val="19"/>
        </w:rPr>
        <w:t xml:space="preserve"> retrieve(</w:t>
      </w:r>
      <w:r>
        <w:rPr>
          <w:rFonts w:ascii="Consolas" w:hAnsi="Consolas" w:cs="Consolas"/>
          <w:color w:val="2B91AF"/>
          <w:kern w:val="0"/>
          <w:sz w:val="19"/>
          <w:szCs w:val="19"/>
        </w:rPr>
        <w:t>K</w:t>
      </w:r>
      <w:r>
        <w:rPr>
          <w:rFonts w:ascii="Consolas" w:hAnsi="Consolas" w:cs="Consolas"/>
          <w:color w:val="000000"/>
          <w:kern w:val="0"/>
          <w:sz w:val="19"/>
          <w:szCs w:val="19"/>
        </w:rPr>
        <w:t xml:space="preserve">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index = hash(</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 xml:space="preserve"> (index !=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&amp;&amp;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 xml:space="preserve"> &amp;&amp;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-1)</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start_index</w:t>
      </w:r>
      <w:proofErr w:type="spellEnd"/>
      <w:r>
        <w:rPr>
          <w:rFonts w:ascii="Consolas" w:hAnsi="Consolas" w:cs="Consolas"/>
          <w:color w:val="000000"/>
          <w:kern w:val="0"/>
          <w:sz w:val="19"/>
          <w:szCs w:val="19"/>
        </w:rPr>
        <w:t xml:space="preserve"> = index;</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index = (index + 1) %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 == </w:t>
      </w:r>
      <w:proofErr w:type="spellStart"/>
      <w:r>
        <w:rPr>
          <w:rFonts w:ascii="Consolas" w:hAnsi="Consolas" w:cs="Consolas"/>
          <w:color w:val="0000FF"/>
          <w:kern w:val="0"/>
          <w:sz w:val="19"/>
          <w:szCs w:val="19"/>
        </w:rPr>
        <w:t>nullptr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 xml:space="preserve">[index]-&gt;key != </w:t>
      </w:r>
      <w:r>
        <w:rPr>
          <w:rFonts w:ascii="Consolas" w:hAnsi="Consolas" w:cs="Consolas"/>
          <w:color w:val="808080"/>
          <w:kern w:val="0"/>
          <w:sz w:val="19"/>
          <w:szCs w:val="19"/>
        </w:rPr>
        <w:t>key</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6F008A"/>
          <w:kern w:val="0"/>
          <w:sz w:val="19"/>
          <w:szCs w:val="19"/>
        </w:rPr>
        <w:t>NULL</w:t>
      </w: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hash_array</w:t>
      </w:r>
      <w:proofErr w:type="spellEnd"/>
      <w:r>
        <w:rPr>
          <w:rFonts w:ascii="Consolas" w:hAnsi="Consolas" w:cs="Consolas"/>
          <w:color w:val="000000"/>
          <w:kern w:val="0"/>
          <w:sz w:val="19"/>
          <w:szCs w:val="19"/>
        </w:rPr>
        <w:t>[index]-&gt;value;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table_size()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lastRenderedPageBreak/>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get_current_size()</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current_size</w:t>
      </w:r>
      <w:proofErr w:type="spellEnd"/>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ab/>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w:t>
      </w:r>
    </w:p>
    <w:p w:rsidR="00E71713" w:rsidRDefault="00E71713" w:rsidP="00E71713">
      <w:pPr>
        <w:autoSpaceDE w:val="0"/>
        <w:autoSpaceDN w:val="0"/>
        <w:adjustRightInd w:val="0"/>
        <w:spacing w:line="240" w:lineRule="auto"/>
        <w:ind w:firstLine="0"/>
        <w:rPr>
          <w:rFonts w:ascii="Consolas" w:hAnsi="Consolas" w:cs="Consolas"/>
          <w:color w:val="000000"/>
          <w:kern w:val="0"/>
          <w:sz w:val="19"/>
          <w:szCs w:val="19"/>
        </w:rPr>
      </w:pPr>
    </w:p>
    <w:p w:rsidR="00E71713" w:rsidRDefault="00E71713" w:rsidP="00E71713">
      <w:pPr>
        <w:rPr>
          <w:rFonts w:ascii="Consolas" w:hAnsi="Consolas" w:cs="Consolas"/>
          <w:color w:val="808080"/>
          <w:kern w:val="0"/>
          <w:sz w:val="19"/>
          <w:szCs w:val="19"/>
        </w:rPr>
      </w:pPr>
    </w:p>
    <w:p w:rsidR="00E71713" w:rsidRDefault="00E71713" w:rsidP="005C177B">
      <w:pPr>
        <w:ind w:firstLine="0"/>
        <w:rPr>
          <w:b/>
        </w:rPr>
      </w:pPr>
    </w:p>
    <w:p w:rsidR="00B67F21" w:rsidRDefault="00B67F21" w:rsidP="005C177B">
      <w:pPr>
        <w:ind w:firstLine="0"/>
        <w:rPr>
          <w:b/>
        </w:rPr>
      </w:pPr>
    </w:p>
    <w:p w:rsidR="00B67F21" w:rsidRDefault="00B67F21" w:rsidP="005C177B">
      <w:pPr>
        <w:ind w:firstLine="0"/>
        <w:rPr>
          <w:b/>
        </w:rPr>
      </w:pPr>
    </w:p>
    <w:p w:rsidR="00B67F21" w:rsidRDefault="00B67F21" w:rsidP="005C177B">
      <w:pPr>
        <w:ind w:firstLine="0"/>
        <w:rPr>
          <w:b/>
        </w:rPr>
      </w:pPr>
    </w:p>
    <w:p w:rsidR="00B67F21" w:rsidRDefault="00B67F21" w:rsidP="005C177B">
      <w:pPr>
        <w:ind w:firstLine="0"/>
        <w:rPr>
          <w:b/>
        </w:rPr>
      </w:pPr>
    </w:p>
    <w:p w:rsidR="00E71713" w:rsidRDefault="00E71713" w:rsidP="005C177B">
      <w:pPr>
        <w:ind w:firstLine="0"/>
        <w:rPr>
          <w:b/>
        </w:rPr>
      </w:pPr>
      <w:r>
        <w:rPr>
          <w:b/>
        </w:rPr>
        <w:t>Member Functions:</w:t>
      </w:r>
    </w:p>
    <w:p w:rsidR="00E71713" w:rsidRDefault="00E71713" w:rsidP="00E71713">
      <w:pPr>
        <w:rPr>
          <w:b/>
        </w:rPr>
      </w:pPr>
    </w:p>
    <w:tbl>
      <w:tblPr>
        <w:tblStyle w:val="TableGrid"/>
        <w:tblW w:w="0" w:type="auto"/>
        <w:tblLook w:val="04A0" w:firstRow="1" w:lastRow="0" w:firstColumn="1" w:lastColumn="0" w:noHBand="0" w:noVBand="1"/>
      </w:tblPr>
      <w:tblGrid>
        <w:gridCol w:w="4676"/>
        <w:gridCol w:w="4674"/>
      </w:tblGrid>
      <w:tr w:rsidR="00E71713" w:rsidTr="00E71713">
        <w:tc>
          <w:tcPr>
            <w:tcW w:w="4680" w:type="dxa"/>
          </w:tcPr>
          <w:p w:rsidR="00383D41" w:rsidRDefault="00383D41" w:rsidP="00383D41">
            <w:pPr>
              <w:ind w:firstLine="0"/>
              <w:jc w:val="center"/>
            </w:pPr>
            <w:r>
              <w:t>Struct element</w:t>
            </w:r>
          </w:p>
        </w:tc>
        <w:tc>
          <w:tcPr>
            <w:tcW w:w="4680" w:type="dxa"/>
          </w:tcPr>
          <w:p w:rsidR="00E71713" w:rsidRDefault="000422E3" w:rsidP="000422E3">
            <w:pPr>
              <w:tabs>
                <w:tab w:val="left" w:pos="1095"/>
              </w:tabs>
              <w:ind w:firstLine="0"/>
              <w:jc w:val="center"/>
            </w:pPr>
            <w:r>
              <w:t>Struct use for our key and value elements</w:t>
            </w:r>
          </w:p>
        </w:tc>
      </w:tr>
      <w:tr w:rsidR="00383D41" w:rsidTr="00E71713">
        <w:tc>
          <w:tcPr>
            <w:tcW w:w="4680" w:type="dxa"/>
          </w:tcPr>
          <w:p w:rsidR="00383D41" w:rsidRDefault="00383D41" w:rsidP="00383D41">
            <w:pPr>
              <w:ind w:firstLine="0"/>
              <w:jc w:val="center"/>
            </w:pPr>
            <w:r>
              <w:t>Void resize(K key, V value)</w:t>
            </w:r>
          </w:p>
        </w:tc>
        <w:tc>
          <w:tcPr>
            <w:tcW w:w="4680" w:type="dxa"/>
          </w:tcPr>
          <w:p w:rsidR="00383D41" w:rsidRDefault="000422E3" w:rsidP="000422E3">
            <w:pPr>
              <w:ind w:firstLine="0"/>
              <w:jc w:val="center"/>
            </w:pPr>
            <w:r>
              <w:t>Resizes the overall table size if the hash table gets full.</w:t>
            </w:r>
          </w:p>
        </w:tc>
      </w:tr>
      <w:tr w:rsidR="00383D41" w:rsidTr="00E71713">
        <w:tc>
          <w:tcPr>
            <w:tcW w:w="4680" w:type="dxa"/>
          </w:tcPr>
          <w:p w:rsidR="00383D41" w:rsidRDefault="00383D41" w:rsidP="00383D41">
            <w:pPr>
              <w:ind w:firstLine="0"/>
              <w:jc w:val="center"/>
            </w:pPr>
            <w:r>
              <w:t>Void insert_private(element** new_table, K key, V value)</w:t>
            </w:r>
          </w:p>
        </w:tc>
        <w:tc>
          <w:tcPr>
            <w:tcW w:w="4680" w:type="dxa"/>
          </w:tcPr>
          <w:p w:rsidR="00383D41" w:rsidRDefault="000422E3" w:rsidP="000422E3">
            <w:pPr>
              <w:ind w:firstLine="0"/>
              <w:jc w:val="center"/>
            </w:pPr>
            <w:r>
              <w:t>Second insert function used when the resize function is called. It will insert the values from the old table to the new table.</w:t>
            </w:r>
          </w:p>
        </w:tc>
      </w:tr>
      <w:tr w:rsidR="00383D41" w:rsidTr="00E71713">
        <w:tc>
          <w:tcPr>
            <w:tcW w:w="4680" w:type="dxa"/>
          </w:tcPr>
          <w:p w:rsidR="00383D41" w:rsidRDefault="00383D41" w:rsidP="00383D41">
            <w:pPr>
              <w:ind w:firstLine="0"/>
              <w:jc w:val="center"/>
            </w:pPr>
            <w:r>
              <w:t>HashTable()</w:t>
            </w:r>
          </w:p>
        </w:tc>
        <w:tc>
          <w:tcPr>
            <w:tcW w:w="4680" w:type="dxa"/>
          </w:tcPr>
          <w:p w:rsidR="00383D41" w:rsidRDefault="000422E3" w:rsidP="000422E3">
            <w:pPr>
              <w:ind w:firstLine="0"/>
              <w:jc w:val="center"/>
            </w:pPr>
            <w:r>
              <w:t>Hash table constructor.</w:t>
            </w:r>
          </w:p>
        </w:tc>
      </w:tr>
      <w:tr w:rsidR="00383D41" w:rsidTr="00E71713">
        <w:tc>
          <w:tcPr>
            <w:tcW w:w="4680" w:type="dxa"/>
          </w:tcPr>
          <w:p w:rsidR="00383D41" w:rsidRDefault="00383D41" w:rsidP="00383D41">
            <w:pPr>
              <w:ind w:firstLine="0"/>
              <w:jc w:val="center"/>
            </w:pPr>
            <w:r>
              <w:t>~HashTable()</w:t>
            </w:r>
          </w:p>
        </w:tc>
        <w:tc>
          <w:tcPr>
            <w:tcW w:w="4680" w:type="dxa"/>
          </w:tcPr>
          <w:p w:rsidR="00383D41" w:rsidRDefault="000422E3" w:rsidP="000422E3">
            <w:pPr>
              <w:ind w:firstLine="0"/>
              <w:jc w:val="center"/>
            </w:pPr>
            <w:r>
              <w:t>Hash table deconstructor.</w:t>
            </w:r>
          </w:p>
        </w:tc>
      </w:tr>
      <w:tr w:rsidR="00383D41" w:rsidTr="00E71713">
        <w:tc>
          <w:tcPr>
            <w:tcW w:w="4680" w:type="dxa"/>
          </w:tcPr>
          <w:p w:rsidR="00383D41" w:rsidRDefault="00383D41" w:rsidP="00383D41">
            <w:pPr>
              <w:ind w:firstLine="0"/>
              <w:jc w:val="center"/>
            </w:pPr>
            <w:r>
              <w:t>Int hash(K key)</w:t>
            </w:r>
          </w:p>
        </w:tc>
        <w:tc>
          <w:tcPr>
            <w:tcW w:w="4680" w:type="dxa"/>
          </w:tcPr>
          <w:p w:rsidR="00383D41" w:rsidRDefault="000422E3" w:rsidP="000422E3">
            <w:pPr>
              <w:ind w:firstLine="0"/>
              <w:jc w:val="center"/>
            </w:pPr>
            <w:r>
              <w:t>Hash function used to hash the key inserted.</w:t>
            </w:r>
          </w:p>
        </w:tc>
      </w:tr>
      <w:tr w:rsidR="00383D41" w:rsidTr="00E71713">
        <w:tc>
          <w:tcPr>
            <w:tcW w:w="4680" w:type="dxa"/>
          </w:tcPr>
          <w:p w:rsidR="00383D41" w:rsidRDefault="00383D41" w:rsidP="00383D41">
            <w:pPr>
              <w:ind w:firstLine="0"/>
              <w:jc w:val="center"/>
            </w:pPr>
            <w:r>
              <w:t>Void insert(K key, V new_value)</w:t>
            </w:r>
          </w:p>
        </w:tc>
        <w:tc>
          <w:tcPr>
            <w:tcW w:w="4680" w:type="dxa"/>
          </w:tcPr>
          <w:p w:rsidR="00383D41" w:rsidRDefault="000422E3" w:rsidP="000422E3">
            <w:pPr>
              <w:ind w:firstLine="0"/>
              <w:jc w:val="center"/>
            </w:pPr>
            <w:r>
              <w:t>Main insert function inserts a key and value.</w:t>
            </w:r>
          </w:p>
        </w:tc>
      </w:tr>
      <w:tr w:rsidR="00383D41" w:rsidTr="00E71713">
        <w:tc>
          <w:tcPr>
            <w:tcW w:w="4680" w:type="dxa"/>
          </w:tcPr>
          <w:p w:rsidR="00383D41" w:rsidRDefault="00383D41" w:rsidP="00383D41">
            <w:pPr>
              <w:ind w:firstLine="0"/>
              <w:jc w:val="center"/>
            </w:pPr>
            <w:r>
              <w:t>V retrieve(K key)</w:t>
            </w:r>
          </w:p>
        </w:tc>
        <w:tc>
          <w:tcPr>
            <w:tcW w:w="4680" w:type="dxa"/>
          </w:tcPr>
          <w:p w:rsidR="00383D41" w:rsidRDefault="000422E3" w:rsidP="000422E3">
            <w:pPr>
              <w:ind w:firstLine="0"/>
              <w:jc w:val="center"/>
            </w:pPr>
            <w:r>
              <w:t>Retrieve function used to retrieve a specific key within the hash table.</w:t>
            </w:r>
          </w:p>
        </w:tc>
      </w:tr>
      <w:tr w:rsidR="00383D41" w:rsidTr="00E71713">
        <w:tc>
          <w:tcPr>
            <w:tcW w:w="4680" w:type="dxa"/>
          </w:tcPr>
          <w:p w:rsidR="00383D41" w:rsidRDefault="00383D41" w:rsidP="00383D41">
            <w:pPr>
              <w:ind w:firstLine="0"/>
              <w:jc w:val="center"/>
            </w:pPr>
            <w:r>
              <w:t>Int table_size()</w:t>
            </w:r>
          </w:p>
        </w:tc>
        <w:tc>
          <w:tcPr>
            <w:tcW w:w="4680" w:type="dxa"/>
          </w:tcPr>
          <w:p w:rsidR="00383D41" w:rsidRDefault="000422E3" w:rsidP="000422E3">
            <w:pPr>
              <w:ind w:firstLine="0"/>
              <w:jc w:val="center"/>
            </w:pPr>
            <w:r>
              <w:t>Function used to find the overall table size.</w:t>
            </w:r>
          </w:p>
        </w:tc>
      </w:tr>
      <w:tr w:rsidR="00383D41" w:rsidTr="00E71713">
        <w:tc>
          <w:tcPr>
            <w:tcW w:w="4680" w:type="dxa"/>
          </w:tcPr>
          <w:p w:rsidR="00383D41" w:rsidRDefault="00383D41" w:rsidP="00383D41">
            <w:pPr>
              <w:ind w:firstLine="0"/>
              <w:jc w:val="center"/>
            </w:pPr>
            <w:r>
              <w:t>Int get_current_size()</w:t>
            </w:r>
          </w:p>
        </w:tc>
        <w:tc>
          <w:tcPr>
            <w:tcW w:w="4680" w:type="dxa"/>
          </w:tcPr>
          <w:p w:rsidR="00383D41" w:rsidRDefault="000422E3" w:rsidP="000422E3">
            <w:pPr>
              <w:ind w:firstLine="0"/>
              <w:jc w:val="center"/>
            </w:pPr>
            <w:r>
              <w:t>Function used to get the used table size.</w:t>
            </w:r>
          </w:p>
        </w:tc>
      </w:tr>
    </w:tbl>
    <w:p w:rsidR="00E71713" w:rsidRDefault="00E71713" w:rsidP="00E71713"/>
    <w:p w:rsidR="00B67F21" w:rsidRDefault="00B67F21" w:rsidP="00E71713"/>
    <w:p w:rsidR="00B67F21" w:rsidRDefault="00B67F21" w:rsidP="00E71713"/>
    <w:p w:rsidR="00B67F21" w:rsidRDefault="00B67F21" w:rsidP="00E71713"/>
    <w:p w:rsidR="00B67F21" w:rsidRPr="00E71713" w:rsidRDefault="00B67F21" w:rsidP="00E71713"/>
    <w:p w:rsidR="00E71713" w:rsidRDefault="00E71713" w:rsidP="005C177B">
      <w:pPr>
        <w:ind w:firstLine="0"/>
        <w:rPr>
          <w:b/>
        </w:rPr>
      </w:pPr>
      <w:r>
        <w:rPr>
          <w:b/>
        </w:rPr>
        <w:t>Usage:</w:t>
      </w:r>
      <w:r w:rsidR="005C177B">
        <w:rPr>
          <w:b/>
        </w:rPr>
        <w:t xml:space="preserve">  </w:t>
      </w:r>
    </w:p>
    <w:p w:rsidR="005C177B" w:rsidRPr="005C177B" w:rsidRDefault="005C177B" w:rsidP="00E71713">
      <w:r>
        <w:t>Hash tables are great for when you need to create an index. This index can be for anything. An index of files, phone numbers, patches, anything. Another usage example would apply to a college. One way to find students would be to take advantage of the usage of pairs within the hash table data structure. The college could use the</w:t>
      </w:r>
      <w:r w:rsidR="00B67F21">
        <w:t xml:space="preserve"> students name and ID within a hash table to make the searching for specific students extremely fast. </w:t>
      </w:r>
      <w:r>
        <w:t>Because the hashing function takes an entry and reduces it to a hash key(number), this makes accessing that element fast</w:t>
      </w:r>
      <w:r w:rsidR="00B67F21">
        <w:t>er</w:t>
      </w:r>
      <w:r>
        <w:t xml:space="preserve">. </w:t>
      </w:r>
    </w:p>
    <w:sectPr w:rsidR="005C177B" w:rsidRPr="005C177B" w:rsidSect="00E71713">
      <w:headerReference w:type="default" r:id="rId10"/>
      <w:headerReference w:type="first" r:id="rId11"/>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F08" w:rsidRDefault="00C45F08">
      <w:pPr>
        <w:spacing w:line="240" w:lineRule="auto"/>
      </w:pPr>
      <w:r>
        <w:separator/>
      </w:r>
    </w:p>
    <w:p w:rsidR="00C45F08" w:rsidRDefault="00C45F08"/>
  </w:endnote>
  <w:endnote w:type="continuationSeparator" w:id="0">
    <w:p w:rsidR="00C45F08" w:rsidRDefault="00C45F08">
      <w:pPr>
        <w:spacing w:line="240" w:lineRule="auto"/>
      </w:pPr>
      <w:r>
        <w:continuationSeparator/>
      </w:r>
    </w:p>
    <w:p w:rsidR="00C45F08" w:rsidRDefault="00C45F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F08" w:rsidRDefault="00C45F08">
      <w:pPr>
        <w:spacing w:line="240" w:lineRule="auto"/>
      </w:pPr>
      <w:r>
        <w:separator/>
      </w:r>
    </w:p>
    <w:p w:rsidR="00C45F08" w:rsidRDefault="00C45F08"/>
  </w:footnote>
  <w:footnote w:type="continuationSeparator" w:id="0">
    <w:p w:rsidR="00C45F08" w:rsidRDefault="00C45F08">
      <w:pPr>
        <w:spacing w:line="240" w:lineRule="auto"/>
      </w:pPr>
      <w:r>
        <w:continuationSeparator/>
      </w:r>
    </w:p>
    <w:p w:rsidR="00C45F08" w:rsidRDefault="00C45F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C45F08">
    <w:pPr>
      <w:pStyle w:val="Header"/>
    </w:pPr>
    <w:sdt>
      <w:sdtPr>
        <w:rPr>
          <w:rStyle w:val="Strong"/>
        </w:rPr>
        <w:alias w:val="Running head"/>
        <w:tag w:val=""/>
        <w:id w:val="12739865"/>
        <w:placeholder>
          <w:docPart w:val="1B5D526676C1464D9ED7790B6AF929F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71713">
          <w:rPr>
            <w:rStyle w:val="Strong"/>
          </w:rPr>
          <w:t>Hash table documentation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E71713">
    <w:pPr>
      <w:pStyle w:val="Header"/>
      <w:rPr>
        <w:rStyle w:val="Strong"/>
      </w:rPr>
    </w:pPr>
    <w:r>
      <w:t>HASH TABLE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713"/>
    <w:rsid w:val="000422E3"/>
    <w:rsid w:val="000D3F41"/>
    <w:rsid w:val="001639C3"/>
    <w:rsid w:val="00355DCA"/>
    <w:rsid w:val="00383D41"/>
    <w:rsid w:val="00551A02"/>
    <w:rsid w:val="005534FA"/>
    <w:rsid w:val="005C177B"/>
    <w:rsid w:val="005D3A03"/>
    <w:rsid w:val="008002C0"/>
    <w:rsid w:val="008C5323"/>
    <w:rsid w:val="009A6A3B"/>
    <w:rsid w:val="00B67F21"/>
    <w:rsid w:val="00B823AA"/>
    <w:rsid w:val="00BA45DB"/>
    <w:rsid w:val="00BF4184"/>
    <w:rsid w:val="00C0601E"/>
    <w:rsid w:val="00C31D30"/>
    <w:rsid w:val="00C45F08"/>
    <w:rsid w:val="00CD6E39"/>
    <w:rsid w:val="00CF6E91"/>
    <w:rsid w:val="00D85B68"/>
    <w:rsid w:val="00E6004D"/>
    <w:rsid w:val="00E71713"/>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091A3"/>
  <w15:chartTrackingRefBased/>
  <w15:docId w15:val="{2B7FD3DD-BEFF-4261-9369-A12E6304F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G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5D526676C1464D9ED7790B6AF929F3"/>
        <w:category>
          <w:name w:val="General"/>
          <w:gallery w:val="placeholder"/>
        </w:category>
        <w:types>
          <w:type w:val="bbPlcHdr"/>
        </w:types>
        <w:behaviors>
          <w:behavior w:val="content"/>
        </w:behaviors>
        <w:guid w:val="{681396AE-C175-439F-B90D-F02A84B4FD84}"/>
      </w:docPartPr>
      <w:docPartBody>
        <w:p w:rsidR="00000000" w:rsidRDefault="0045338C">
          <w:pPr>
            <w:pStyle w:val="1B5D526676C1464D9ED7790B6AF929F3"/>
          </w:pPr>
          <w:r w:rsidRPr="005D3A03">
            <w:t>Figures title:</w:t>
          </w:r>
        </w:p>
      </w:docPartBody>
    </w:docPart>
    <w:docPart>
      <w:docPartPr>
        <w:name w:val="17B167D4A70F43E88B279F8CFECD65CB"/>
        <w:category>
          <w:name w:val="General"/>
          <w:gallery w:val="placeholder"/>
        </w:category>
        <w:types>
          <w:type w:val="bbPlcHdr"/>
        </w:types>
        <w:behaviors>
          <w:behavior w:val="content"/>
        </w:behaviors>
        <w:guid w:val="{60590850-11E6-43F6-AA56-F19C25DCA950}"/>
      </w:docPartPr>
      <w:docPartBody>
        <w:p w:rsidR="00000000" w:rsidRDefault="00835A86" w:rsidP="00835A86">
          <w:pPr>
            <w:pStyle w:val="17B167D4A70F43E88B279F8CFECD65C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86"/>
    <w:rsid w:val="0045338C"/>
    <w:rsid w:val="00835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F4F98C9DFF4BFB9DF438F2FC267100">
    <w:name w:val="C9F4F98C9DFF4BFB9DF438F2FC267100"/>
  </w:style>
  <w:style w:type="paragraph" w:customStyle="1" w:styleId="D33719261BB142A885E25F8BD0219E6E">
    <w:name w:val="D33719261BB142A885E25F8BD0219E6E"/>
  </w:style>
  <w:style w:type="paragraph" w:customStyle="1" w:styleId="D83E87FC58594483B295706D5193C4B8">
    <w:name w:val="D83E87FC58594483B295706D5193C4B8"/>
  </w:style>
  <w:style w:type="paragraph" w:customStyle="1" w:styleId="5C60F58C005448B2B75F13C82B1583DF">
    <w:name w:val="5C60F58C005448B2B75F13C82B1583DF"/>
  </w:style>
  <w:style w:type="paragraph" w:customStyle="1" w:styleId="88BC7A17BD44471A81994CA376047D2E">
    <w:name w:val="88BC7A17BD44471A81994CA376047D2E"/>
  </w:style>
  <w:style w:type="paragraph" w:customStyle="1" w:styleId="050A4A0975EE4C28A36A89EB550C75B4">
    <w:name w:val="050A4A0975EE4C28A36A89EB550C75B4"/>
  </w:style>
  <w:style w:type="character" w:styleId="Emphasis">
    <w:name w:val="Emphasis"/>
    <w:basedOn w:val="DefaultParagraphFont"/>
    <w:uiPriority w:val="4"/>
    <w:unhideWhenUsed/>
    <w:qFormat/>
    <w:rPr>
      <w:i/>
      <w:iCs/>
    </w:rPr>
  </w:style>
  <w:style w:type="paragraph" w:customStyle="1" w:styleId="E53DE1433A6E4B229F625A680DDFCFBC">
    <w:name w:val="E53DE1433A6E4B229F625A680DDFCFBC"/>
  </w:style>
  <w:style w:type="paragraph" w:customStyle="1" w:styleId="B3DC34FBCC0E406EB9A0065DAE185089">
    <w:name w:val="B3DC34FBCC0E406EB9A0065DAE185089"/>
  </w:style>
  <w:style w:type="paragraph" w:customStyle="1" w:styleId="C1C932A717584C05A98F28D01F1FC370">
    <w:name w:val="C1C932A717584C05A98F28D01F1FC370"/>
  </w:style>
  <w:style w:type="paragraph" w:customStyle="1" w:styleId="E55656757EC844D6B95DBF9E3C1A8104">
    <w:name w:val="E55656757EC844D6B95DBF9E3C1A8104"/>
  </w:style>
  <w:style w:type="paragraph" w:customStyle="1" w:styleId="C176EE5C00144A4EB9A194FC3278A5FE">
    <w:name w:val="C176EE5C00144A4EB9A194FC3278A5FE"/>
  </w:style>
  <w:style w:type="paragraph" w:customStyle="1" w:styleId="A2C585AA70E04E6BB6000AC5A45B29C3">
    <w:name w:val="A2C585AA70E04E6BB6000AC5A45B29C3"/>
  </w:style>
  <w:style w:type="paragraph" w:customStyle="1" w:styleId="FFA6CA6DAEE244609D177A53D6DA1B8F">
    <w:name w:val="FFA6CA6DAEE244609D177A53D6DA1B8F"/>
  </w:style>
  <w:style w:type="paragraph" w:customStyle="1" w:styleId="18F135C6258E4E01B0D57379F1A99F44">
    <w:name w:val="18F135C6258E4E01B0D57379F1A99F44"/>
  </w:style>
  <w:style w:type="paragraph" w:customStyle="1" w:styleId="4D5EFEF388F54E8C98BFF95B26C1BB4C">
    <w:name w:val="4D5EFEF388F54E8C98BFF95B26C1BB4C"/>
  </w:style>
  <w:style w:type="paragraph" w:customStyle="1" w:styleId="73467C270C5F475CB92C43E9DC65229F">
    <w:name w:val="73467C270C5F475CB92C43E9DC65229F"/>
  </w:style>
  <w:style w:type="paragraph" w:customStyle="1" w:styleId="03EACCDA501D41E38504D38469BAA84A">
    <w:name w:val="03EACCDA501D41E38504D38469BAA84A"/>
  </w:style>
  <w:style w:type="paragraph" w:customStyle="1" w:styleId="527CC87686B64C2985E809EF7963D95A">
    <w:name w:val="527CC87686B64C2985E809EF7963D95A"/>
  </w:style>
  <w:style w:type="paragraph" w:customStyle="1" w:styleId="325EC97DD8A149BD8646327429BA268A">
    <w:name w:val="325EC97DD8A149BD8646327429BA268A"/>
  </w:style>
  <w:style w:type="paragraph" w:customStyle="1" w:styleId="7B81E26CE84F4E02AB56E853871CCA02">
    <w:name w:val="7B81E26CE84F4E02AB56E853871CCA02"/>
  </w:style>
  <w:style w:type="paragraph" w:customStyle="1" w:styleId="219FA15AE041433DB00192B51913D661">
    <w:name w:val="219FA15AE041433DB00192B51913D661"/>
  </w:style>
  <w:style w:type="paragraph" w:customStyle="1" w:styleId="B1CF39CC788749A09E69F8FFB597D8BD">
    <w:name w:val="B1CF39CC788749A09E69F8FFB597D8BD"/>
  </w:style>
  <w:style w:type="paragraph" w:customStyle="1" w:styleId="2507363AB11D422EADBF0497B0C92C2B">
    <w:name w:val="2507363AB11D422EADBF0497B0C92C2B"/>
  </w:style>
  <w:style w:type="paragraph" w:customStyle="1" w:styleId="97D40B60C71F447498B5C7AF16BCE963">
    <w:name w:val="97D40B60C71F447498B5C7AF16BCE963"/>
  </w:style>
  <w:style w:type="paragraph" w:customStyle="1" w:styleId="A30196F600F14A5C8DDF822608D6D760">
    <w:name w:val="A30196F600F14A5C8DDF822608D6D760"/>
  </w:style>
  <w:style w:type="paragraph" w:customStyle="1" w:styleId="899E443A84CD4BB1B35489B7E6A5B80A">
    <w:name w:val="899E443A84CD4BB1B35489B7E6A5B80A"/>
  </w:style>
  <w:style w:type="paragraph" w:customStyle="1" w:styleId="D288372F14D6443FB381259AB99381C6">
    <w:name w:val="D288372F14D6443FB381259AB99381C6"/>
  </w:style>
  <w:style w:type="paragraph" w:customStyle="1" w:styleId="04F6FB0AD69C4CF5B34F541A40229380">
    <w:name w:val="04F6FB0AD69C4CF5B34F541A40229380"/>
  </w:style>
  <w:style w:type="paragraph" w:customStyle="1" w:styleId="F22E7459ED874580936E25D0941C81C8">
    <w:name w:val="F22E7459ED874580936E25D0941C81C8"/>
  </w:style>
  <w:style w:type="paragraph" w:customStyle="1" w:styleId="0DBC123BE1A34D8290E68102D0628CE6">
    <w:name w:val="0DBC123BE1A34D8290E68102D0628CE6"/>
  </w:style>
  <w:style w:type="paragraph" w:customStyle="1" w:styleId="7D7FC001600D4D25A5610A0BF4A75D72">
    <w:name w:val="7D7FC001600D4D25A5610A0BF4A75D72"/>
  </w:style>
  <w:style w:type="paragraph" w:customStyle="1" w:styleId="09711E9448694796B90A568496B941D3">
    <w:name w:val="09711E9448694796B90A568496B941D3"/>
  </w:style>
  <w:style w:type="paragraph" w:customStyle="1" w:styleId="BEFE0640C0A94E21965FD77237C88BD7">
    <w:name w:val="BEFE0640C0A94E21965FD77237C88BD7"/>
  </w:style>
  <w:style w:type="paragraph" w:customStyle="1" w:styleId="6520DA5E37664026B9D0E1BE2C51BAA6">
    <w:name w:val="6520DA5E37664026B9D0E1BE2C51BAA6"/>
  </w:style>
  <w:style w:type="paragraph" w:customStyle="1" w:styleId="9EC3980ACA234BF88C72C5B1AD5E76D0">
    <w:name w:val="9EC3980ACA234BF88C72C5B1AD5E76D0"/>
  </w:style>
  <w:style w:type="paragraph" w:customStyle="1" w:styleId="A3120C567964479D83E61BC1E0011A79">
    <w:name w:val="A3120C567964479D83E61BC1E0011A79"/>
  </w:style>
  <w:style w:type="paragraph" w:customStyle="1" w:styleId="3D41DD99869D49B7A2774F7CDDCF0451">
    <w:name w:val="3D41DD99869D49B7A2774F7CDDCF0451"/>
  </w:style>
  <w:style w:type="paragraph" w:customStyle="1" w:styleId="7935DDA26CC346EDA7F54ACCB42C18BB">
    <w:name w:val="7935DDA26CC346EDA7F54ACCB42C18BB"/>
  </w:style>
  <w:style w:type="paragraph" w:customStyle="1" w:styleId="1E0F60EE9FC54DEC9FB10EFE057461F3">
    <w:name w:val="1E0F60EE9FC54DEC9FB10EFE057461F3"/>
  </w:style>
  <w:style w:type="paragraph" w:customStyle="1" w:styleId="CBA8A777154E4C2FBD5FB1D9028AEA51">
    <w:name w:val="CBA8A777154E4C2FBD5FB1D9028AEA51"/>
  </w:style>
  <w:style w:type="paragraph" w:customStyle="1" w:styleId="9A690EA50F474EF582076F1C884CDBB8">
    <w:name w:val="9A690EA50F474EF582076F1C884CDBB8"/>
  </w:style>
  <w:style w:type="paragraph" w:customStyle="1" w:styleId="E62A069CE5844FA6825527F22CF99193">
    <w:name w:val="E62A069CE5844FA6825527F22CF99193"/>
  </w:style>
  <w:style w:type="paragraph" w:customStyle="1" w:styleId="CBD660B7324845088A27125661F7B733">
    <w:name w:val="CBD660B7324845088A27125661F7B733"/>
  </w:style>
  <w:style w:type="paragraph" w:customStyle="1" w:styleId="438D01F7BA324329AF384B9FF2364F61">
    <w:name w:val="438D01F7BA324329AF384B9FF2364F61"/>
  </w:style>
  <w:style w:type="paragraph" w:customStyle="1" w:styleId="D3B98DBFF7A1470FBF355090CD835AB5">
    <w:name w:val="D3B98DBFF7A1470FBF355090CD835AB5"/>
  </w:style>
  <w:style w:type="paragraph" w:customStyle="1" w:styleId="C7B74E82E11C4AFCADEE40939CF1D20D">
    <w:name w:val="C7B74E82E11C4AFCADEE40939CF1D20D"/>
  </w:style>
  <w:style w:type="paragraph" w:customStyle="1" w:styleId="7B12D47288174024A8B76130CD4FF703">
    <w:name w:val="7B12D47288174024A8B76130CD4FF703"/>
  </w:style>
  <w:style w:type="paragraph" w:customStyle="1" w:styleId="A571C88464FA43298E5F58932817D060">
    <w:name w:val="A571C88464FA43298E5F58932817D060"/>
  </w:style>
  <w:style w:type="paragraph" w:customStyle="1" w:styleId="99238681759E4115B465B01365D2450D">
    <w:name w:val="99238681759E4115B465B01365D2450D"/>
  </w:style>
  <w:style w:type="paragraph" w:customStyle="1" w:styleId="32D244B6D9ED42218F298C865CA2C2F5">
    <w:name w:val="32D244B6D9ED42218F298C865CA2C2F5"/>
  </w:style>
  <w:style w:type="paragraph" w:customStyle="1" w:styleId="75B97DDD3D404318A37848CCA343FCA3">
    <w:name w:val="75B97DDD3D404318A37848CCA343FCA3"/>
  </w:style>
  <w:style w:type="paragraph" w:customStyle="1" w:styleId="A5EA2345DD9D4B11B82865C2D754E8C8">
    <w:name w:val="A5EA2345DD9D4B11B82865C2D754E8C8"/>
  </w:style>
  <w:style w:type="paragraph" w:customStyle="1" w:styleId="83FEF35DA27C43708744C53D9BA327FB">
    <w:name w:val="83FEF35DA27C43708744C53D9BA327FB"/>
  </w:style>
  <w:style w:type="paragraph" w:customStyle="1" w:styleId="4883F9BAADBD4A6493CB6B02A0087B0B">
    <w:name w:val="4883F9BAADBD4A6493CB6B02A0087B0B"/>
  </w:style>
  <w:style w:type="paragraph" w:customStyle="1" w:styleId="DD628224F40D445AA9699667F2CF34A4">
    <w:name w:val="DD628224F40D445AA9699667F2CF34A4"/>
  </w:style>
  <w:style w:type="paragraph" w:customStyle="1" w:styleId="BF0E9DE16C514C3FB9F8C31FE3ABF21C">
    <w:name w:val="BF0E9DE16C514C3FB9F8C31FE3ABF21C"/>
  </w:style>
  <w:style w:type="paragraph" w:customStyle="1" w:styleId="31B2C8AFBD994C58B971B59C212CAC10">
    <w:name w:val="31B2C8AFBD994C58B971B59C212CAC10"/>
  </w:style>
  <w:style w:type="paragraph" w:customStyle="1" w:styleId="67EF9EF4A69C4E96B806D30AFB4EBB1E">
    <w:name w:val="67EF9EF4A69C4E96B806D30AFB4EBB1E"/>
  </w:style>
  <w:style w:type="paragraph" w:customStyle="1" w:styleId="3AC7ADE55EC440A18D2B55C66EE58625">
    <w:name w:val="3AC7ADE55EC440A18D2B55C66EE58625"/>
  </w:style>
  <w:style w:type="paragraph" w:customStyle="1" w:styleId="BA9E9B7F447D49BEB1217C291208C8E1">
    <w:name w:val="BA9E9B7F447D49BEB1217C291208C8E1"/>
  </w:style>
  <w:style w:type="paragraph" w:customStyle="1" w:styleId="7F2FFD9678684407991AC4911A66AC8B">
    <w:name w:val="7F2FFD9678684407991AC4911A66AC8B"/>
  </w:style>
  <w:style w:type="paragraph" w:customStyle="1" w:styleId="1B5D526676C1464D9ED7790B6AF929F3">
    <w:name w:val="1B5D526676C1464D9ED7790B6AF929F3"/>
  </w:style>
  <w:style w:type="paragraph" w:customStyle="1" w:styleId="966132FAF3CB4DD7AE149A30C6851D4F">
    <w:name w:val="966132FAF3CB4DD7AE149A30C6851D4F"/>
  </w:style>
  <w:style w:type="paragraph" w:customStyle="1" w:styleId="64392E74D5534D6DBA4DD1F33175E6BA">
    <w:name w:val="64392E74D5534D6DBA4DD1F33175E6BA"/>
    <w:rsid w:val="00835A86"/>
  </w:style>
  <w:style w:type="paragraph" w:customStyle="1" w:styleId="17B167D4A70F43E88B279F8CFECD65CB">
    <w:name w:val="17B167D4A70F43E88B279F8CFECD65CB"/>
    <w:rsid w:val="00835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Hash table documentation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40774D-5D13-4E60-BFC8-FD7CCA3BB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7</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Table Documentation</dc:title>
  <dc:subject/>
  <dc:creator>Samael Newgate</dc:creator>
  <cp:keywords/>
  <dc:description/>
  <cp:lastModifiedBy>Samael Newgate</cp:lastModifiedBy>
  <cp:revision>2</cp:revision>
  <dcterms:created xsi:type="dcterms:W3CDTF">2019-03-15T22:28:00Z</dcterms:created>
  <dcterms:modified xsi:type="dcterms:W3CDTF">2019-03-15T22:28:00Z</dcterms:modified>
</cp:coreProperties>
</file>